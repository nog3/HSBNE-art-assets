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3C" w:rsidRDefault="003E1F5F" w:rsidP="00C9443C">
      <w:r>
        <w:rPr>
          <w:noProof/>
          <w:color w:val="auto"/>
          <w:kern w:val="0"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6509385</wp:posOffset>
                </wp:positionV>
                <wp:extent cx="7315200" cy="824865"/>
                <wp:effectExtent l="9525" t="13335" r="9525" b="9525"/>
                <wp:wrapNone/>
                <wp:docPr id="1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824865"/>
                          <a:chOff x="360" y="13131"/>
                          <a:chExt cx="11520" cy="1299"/>
                        </a:xfrm>
                      </wpg:grpSpPr>
                      <wps:wsp>
                        <wps:cNvPr id="13" name="Freeform 22"/>
                        <wps:cNvSpPr>
                          <a:spLocks/>
                        </wps:cNvSpPr>
                        <wps:spPr bwMode="auto">
                          <a:xfrm>
                            <a:off x="360" y="13453"/>
                            <a:ext cx="11520" cy="826"/>
                          </a:xfrm>
                          <a:custGeom>
                            <a:avLst/>
                            <a:gdLst>
                              <a:gd name="T0" fmla="*/ 0 w 2448"/>
                              <a:gd name="T1" fmla="*/ 174 h 175"/>
                              <a:gd name="T2" fmla="*/ 2448 w 2448"/>
                              <a:gd name="T3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75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3"/>
                        <wps:cNvSpPr>
                          <a:spLocks/>
                        </wps:cNvSpPr>
                        <wps:spPr bwMode="auto">
                          <a:xfrm>
                            <a:off x="360" y="13325"/>
                            <a:ext cx="11520" cy="997"/>
                          </a:xfrm>
                          <a:custGeom>
                            <a:avLst/>
                            <a:gdLst>
                              <a:gd name="T0" fmla="*/ 0 w 2448"/>
                              <a:gd name="T1" fmla="*/ 211 h 211"/>
                              <a:gd name="T2" fmla="*/ 2448 w 2448"/>
                              <a:gd name="T3" fmla="*/ 123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11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4"/>
                        <wps:cNvSpPr>
                          <a:spLocks/>
                        </wps:cNvSpPr>
                        <wps:spPr bwMode="auto">
                          <a:xfrm>
                            <a:off x="360" y="13131"/>
                            <a:ext cx="11520" cy="940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140 h 199"/>
                              <a:gd name="T2" fmla="*/ 0 w 2448"/>
                              <a:gd name="T3" fmla="*/ 199 h 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9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5"/>
                        <wps:cNvSpPr>
                          <a:spLocks/>
                        </wps:cNvSpPr>
                        <wps:spPr bwMode="auto">
                          <a:xfrm>
                            <a:off x="360" y="13316"/>
                            <a:ext cx="11520" cy="925"/>
                          </a:xfrm>
                          <a:custGeom>
                            <a:avLst/>
                            <a:gdLst>
                              <a:gd name="T0" fmla="*/ 0 w 2448"/>
                              <a:gd name="T1" fmla="*/ 196 h 196"/>
                              <a:gd name="T2" fmla="*/ 2448 w 2448"/>
                              <a:gd name="T3" fmla="*/ 14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6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6"/>
                        <wps:cNvSpPr>
                          <a:spLocks/>
                        </wps:cNvSpPr>
                        <wps:spPr bwMode="auto">
                          <a:xfrm>
                            <a:off x="360" y="13490"/>
                            <a:ext cx="11520" cy="9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199 h 199"/>
                              <a:gd name="T2" fmla="*/ 2448 w 2448"/>
                              <a:gd name="T3" fmla="*/ 139 h 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9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-1in;margin-top:512.55pt;width:8in;height:64.95pt;z-index:-251656192" coordorigin="360,13131" coordsize="11520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">
                <v:shape id="Freeform 22" o:spid="_x0000_s1027" style="position:absolute;left:360;top:13453;width:11520;height:826;visibility:visible;mso-wrap-style:square;v-text-anchor:top" coordsize="244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yjMMA&#10;AADbAAAADwAAAGRycy9kb3ducmV2LnhtbERPS2vCQBC+C/0PyxR6000MbSW6hiKtFClSHxdvQ3ZM&#10;gtnZsLvG9N93CwVv8/E9Z1EMphU9Od9YVpBOEhDEpdUNVwqOh4/xDIQPyBpby6TghzwUy4fRAnNt&#10;b7yjfh8qEUPY56igDqHLpfRlTQb9xHbEkTtbZzBE6CqpHd5iuGnlNElepMGGY0ONHa1qKi/7q1Hw&#10;/Pr95Vbv50226eR0m65PfmtOSj09Dm9zEIGGcBf/uz91nJ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OyjMMAAADbAAAADwAAAAAAAAAAAAAAAACYAgAAZHJzL2Rv&#10;d25yZXYueG1sUEsFBgAAAAAEAAQA9QAAAIgDAAAAAA==&#10;" path="m,174c1008,,1924,89,2448,175e" filled="f" fillcolor="#fffffe" strokecolor="#fffffe" strokeweight=".17706mm">
                  <v:stroke joinstyle="miter"/>
                  <v:shadow color="#8c8682"/>
                  <v:path arrowok="t" o:connecttype="custom" o:connectlocs="0,821;11520,826" o:connectangles="0,0"/>
                </v:shape>
                <v:shape id="Freeform 23" o:spid="_x0000_s1028" style="position:absolute;left:360;top:13325;width:11520;height:997;visibility:visible;mso-wrap-style:square;v-text-anchor:top" coordsize="2448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qZ8MA&#10;AADbAAAADwAAAGRycy9kb3ducmV2LnhtbESPQWvDMAyF74X+B6PCLqV1WkYoWZ0yAoX1NNb1kKOI&#10;tThLLAfba7J/Pw8Gu0m89z09HU+zHcSdfOgcK9htMxDEjdMdtwpu7+fNAUSIyBoHx6TgmwKcyuXi&#10;iIV2E7/R/RpbkUI4FKjAxDgWUobGkMWwdSNx0j6ctxjT6lupPU4p3A5yn2W5tNhxumBwpMpQ01+/&#10;bKoxVmFeu6kPn/lr7Q13eX2plHpYzc9PICLN8d/8R7/oxD3C7y9p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cqZ8MAAADbAAAADwAAAAAAAAAAAAAAAACYAgAAZHJzL2Rv&#10;d25yZXYueG1sUEsFBgAAAAAEAAQA9QAAAIgDAAAAAA==&#10;" path="m,211c995,,1912,55,2448,123e" filled="f" fillcolor="#fffffe" strokecolor="#fffffe" strokeweight=".17706mm">
                  <v:stroke joinstyle="miter"/>
                  <v:shadow color="#8c8682"/>
                  <v:path arrowok="t" o:connecttype="custom" o:connectlocs="0,997;11520,581" o:connectangles="0,0"/>
                </v:shape>
                <v:shape id="Freeform 24" o:spid="_x0000_s1029" style="position:absolute;left:360;top:13131;width:11520;height:940;visibility:visible;mso-wrap-style:square;v-text-anchor:top" coordsize="2448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+YMMA&#10;AADbAAAADwAAAGRycy9kb3ducmV2LnhtbERP32vCMBB+H/g/hBN8m6mCslWjqDCYCKJuIL4dzdl0&#10;ay61iW3975fBYG/38f28+bKzpWio9oVjBaNhAoI4c7rgXMHnx9vzCwgfkDWWjknBgzwsF72nOaba&#10;tXyk5hRyEUPYp6jAhFClUvrMkEU/dBVx5K6uthgirHOpa2xjuC3lOEmm0mLBscFgRRtD2ffpbhVc&#10;D6vJfnfeX16/xm1otud1cjsYpQb9bjUDEagL/+I/97uO8yfw+0s8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7+YMMAAADbAAAADwAAAAAAAAAAAAAAAACYAgAAZHJzL2Rv&#10;d25yZXYueG1sUEsFBgAAAAAEAAQA9QAAAIgDAAAAAA==&#10;" path="m2448,140c1912,66,997,,,199e" filled="f" fillcolor="#fffffe" strokecolor="#efb32f" strokeweight=".17706mm">
                  <v:stroke joinstyle="miter"/>
                  <v:shadow color="#8c8682"/>
                  <v:path arrowok="t" o:connecttype="custom" o:connectlocs="11520,661;0,940" o:connectangles="0,0"/>
                </v:shape>
                <v:shape id="Freeform 25" o:spid="_x0000_s1030" style="position:absolute;left:360;top:13316;width:11520;height:925;visibility:visible;mso-wrap-style:square;v-text-anchor:top" coordsize="2448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StdL4A&#10;AADbAAAADwAAAGRycy9kb3ducmV2LnhtbERPy6rCMBDdC/5DGMGdTVUsUo0iguUurw9wOzZjW2wm&#10;pcnV9u9vBMHdHM5z1tvO1OJJrassK5hGMQji3OqKCwWX82GyBOE8ssbaMinoycF2MxysMdX2xUd6&#10;nnwhQgi7FBWU3jeplC4vyaCLbEMcuLttDfoA20LqFl8h3NRyFseJNFhxaCixoX1J+eP0ZxRkjyPm&#10;2fW2mNL8Ln+rrF/skl6p8ajbrUB46vxX/HH/6DA/gfcv4Q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UrXS+AAAA2wAAAA8AAAAAAAAAAAAAAAAAmAIAAGRycy9kb3ducmV2&#10;LnhtbFBLBQYAAAAABAAEAPUAAACDAwAAAAA=&#10;" path="m,196c997,,1912,67,2448,142e" filled="f" fillcolor="#fffffe" strokecolor="#fffffe" strokeweight=".17706mm">
                  <v:stroke joinstyle="miter"/>
                  <v:shadow color="#8c8682"/>
                  <v:path arrowok="t" o:connecttype="custom" o:connectlocs="0,925;11520,670" o:connectangles="0,0"/>
                </v:shape>
                <v:shape id="Freeform 26" o:spid="_x0000_s1031" style="position:absolute;left:360;top:13490;width:11520;height:940;visibility:visible;mso-wrap-style:square;v-text-anchor:top" coordsize="2448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FjMQA&#10;AADbAAAADwAAAGRycy9kb3ducmV2LnhtbERP22rCQBB9L/gPywh9qxuFthpdxRaEloJ4A/FtyI7Z&#10;aHY2ZrdJ+vddodC3OZzrzBadLUVDtS8cKxgOEhDEmdMF5woO+9XTGIQPyBpLx6Tghzws5r2HGaba&#10;tbylZhdyEUPYp6jAhFClUvrMkEU/cBVx5M6uthgirHOpa2xjuC3lKElepMWCY4PBit4NZdfdt1Vw&#10;3iyf11/H9WlyGbWh+Ty+JbeNUeqx3y2nIAJ14V/85/7Qcf4r3H+J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QxYzEAAAA2wAAAA8AAAAAAAAAAAAAAAAAmAIAAGRycy9k&#10;b3ducmV2LnhtbFBLBQYAAAAABAAEAPUAAACJAwAAAAA=&#10;" path="m,199c996,,1911,65,2448,139e" filled="f" fillcolor="#fffffe" strokecolor="#efb32f" strokeweight=".17706mm">
                  <v:stroke joinstyle="miter"/>
                  <v:shadow color="#8c8682"/>
                  <v:path arrowok="t" o:connecttype="custom" o:connectlocs="0,940;11520,657" o:connectangles="0,0"/>
                </v:shape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val="en-AU" w:eastAsia="en-AU"/>
        </w:rPr>
        <mc:AlternateContent>
          <mc:Choice Requires="wps">
            <w:drawing>
              <wp:anchor distT="36576" distB="36576" distL="36576" distR="36576" simplePos="0" relativeHeight="25166438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9141460</wp:posOffset>
                </wp:positionV>
                <wp:extent cx="1968500" cy="571500"/>
                <wp:effectExtent l="0" t="0" r="3175" b="2540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443C" w:rsidRDefault="00C9443C" w:rsidP="00C9443C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217 Macarthur Ave Hamilton QLD 4007</w:t>
                            </w:r>
                          </w:p>
                          <w:p w:rsidR="00C9443C" w:rsidRDefault="00C9443C" w:rsidP="00C9443C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555.543.5432 ph  555.543.5433 fax</w:t>
                            </w:r>
                          </w:p>
                          <w:p w:rsidR="00C9443C" w:rsidRDefault="00C9443C" w:rsidP="00C9443C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http://www.hsbne.org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90pt;margin-top:719.8pt;width:155pt;height:4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" filled="f" fillcolor="#fffffe" stroked="f" strokecolor="#212120" insetpen="t">
                <v:textbox inset="2.88pt,2.88pt,2.88pt,2.88pt">
                  <w:txbxContent>
                    <w:p w:rsidR="00C9443C" w:rsidRDefault="00C9443C" w:rsidP="00C9443C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217 Macarthur Ave Hamilton QLD 4007</w:t>
                      </w:r>
                    </w:p>
                    <w:p w:rsidR="00C9443C" w:rsidRDefault="00C9443C" w:rsidP="00C9443C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555.543.5432 ph  555.543.5433 fax</w:t>
                      </w:r>
                    </w:p>
                    <w:p w:rsidR="00C9443C" w:rsidRDefault="00C9443C" w:rsidP="00C9443C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http://www.hsbne.org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6509385</wp:posOffset>
                </wp:positionV>
                <wp:extent cx="7315200" cy="824865"/>
                <wp:effectExtent l="9525" t="13335" r="9525" b="9525"/>
                <wp:wrapNone/>
                <wp:docPr id="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824865"/>
                          <a:chOff x="360" y="13131"/>
                          <a:chExt cx="11520" cy="1299"/>
                        </a:xfrm>
                      </wpg:grpSpPr>
                      <wps:wsp>
                        <wps:cNvPr id="6" name="Freeform 39"/>
                        <wps:cNvSpPr>
                          <a:spLocks/>
                        </wps:cNvSpPr>
                        <wps:spPr bwMode="auto">
                          <a:xfrm>
                            <a:off x="360" y="13453"/>
                            <a:ext cx="11520" cy="826"/>
                          </a:xfrm>
                          <a:custGeom>
                            <a:avLst/>
                            <a:gdLst>
                              <a:gd name="T0" fmla="*/ 0 w 2448"/>
                              <a:gd name="T1" fmla="*/ 174 h 175"/>
                              <a:gd name="T2" fmla="*/ 2448 w 2448"/>
                              <a:gd name="T3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75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0"/>
                        <wps:cNvSpPr>
                          <a:spLocks/>
                        </wps:cNvSpPr>
                        <wps:spPr bwMode="auto">
                          <a:xfrm>
                            <a:off x="360" y="13325"/>
                            <a:ext cx="11520" cy="997"/>
                          </a:xfrm>
                          <a:custGeom>
                            <a:avLst/>
                            <a:gdLst>
                              <a:gd name="T0" fmla="*/ 0 w 2448"/>
                              <a:gd name="T1" fmla="*/ 211 h 211"/>
                              <a:gd name="T2" fmla="*/ 2448 w 2448"/>
                              <a:gd name="T3" fmla="*/ 123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11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1"/>
                        <wps:cNvSpPr>
                          <a:spLocks/>
                        </wps:cNvSpPr>
                        <wps:spPr bwMode="auto">
                          <a:xfrm>
                            <a:off x="360" y="13131"/>
                            <a:ext cx="11520" cy="940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140 h 199"/>
                              <a:gd name="T2" fmla="*/ 0 w 2448"/>
                              <a:gd name="T3" fmla="*/ 199 h 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9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2"/>
                        <wps:cNvSpPr>
                          <a:spLocks/>
                        </wps:cNvSpPr>
                        <wps:spPr bwMode="auto">
                          <a:xfrm>
                            <a:off x="360" y="13316"/>
                            <a:ext cx="11520" cy="925"/>
                          </a:xfrm>
                          <a:custGeom>
                            <a:avLst/>
                            <a:gdLst>
                              <a:gd name="T0" fmla="*/ 0 w 2448"/>
                              <a:gd name="T1" fmla="*/ 196 h 196"/>
                              <a:gd name="T2" fmla="*/ 2448 w 2448"/>
                              <a:gd name="T3" fmla="*/ 14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6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3"/>
                        <wps:cNvSpPr>
                          <a:spLocks/>
                        </wps:cNvSpPr>
                        <wps:spPr bwMode="auto">
                          <a:xfrm>
                            <a:off x="360" y="13490"/>
                            <a:ext cx="11520" cy="9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199 h 199"/>
                              <a:gd name="T2" fmla="*/ 2448 w 2448"/>
                              <a:gd name="T3" fmla="*/ 139 h 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9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-1in;margin-top:512.55pt;width:8in;height:64.95pt;z-index:-251649024" coordorigin="360,13131" coordsize="11520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">
                <v:shape id="Freeform 39" o:spid="_x0000_s1027" style="position:absolute;left:360;top:13453;width:11520;height:826;visibility:visible;mso-wrap-style:square;v-text-anchor:top" coordsize="244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Jv8QA&#10;AADaAAAADwAAAGRycy9kb3ducmV2LnhtbESPQWvCQBSE7wX/w/KE3pqNFm1JXaVIW4qItNGLt0f2&#10;mYRm34bdbRL/vSsIHoeZ+YZZrAbTiI6cry0rmCQpCOLC6ppLBYf959MrCB+QNTaWScGZPKyWo4cF&#10;Ztr2/EtdHkoRIewzVFCF0GZS+qIigz6xLXH0TtYZDFG6UmqHfYSbRk7TdC4N1hwXKmxpXVHxl/8b&#10;BbOXn61bf5w2z5tWTneTr6PfmaNSj+Ph/Q1EoCHcw7f2t1Ywh+uVe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RSb/EAAAA2gAAAA8AAAAAAAAAAAAAAAAAmAIAAGRycy9k&#10;b3ducmV2LnhtbFBLBQYAAAAABAAEAPUAAACJAwAAAAA=&#10;" path="m,174c1008,,1924,89,2448,175e" filled="f" fillcolor="#fffffe" strokecolor="#fffffe" strokeweight=".17706mm">
                  <v:stroke joinstyle="miter"/>
                  <v:shadow color="#8c8682"/>
                  <v:path arrowok="t" o:connecttype="custom" o:connectlocs="0,821;11520,826" o:connectangles="0,0"/>
                </v:shape>
                <v:shape id="Freeform 40" o:spid="_x0000_s1028" style="position:absolute;left:360;top:13325;width:11520;height:997;visibility:visible;mso-wrap-style:square;v-text-anchor:top" coordsize="2448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1m78A&#10;AADaAAAADwAAAGRycy9kb3ducmV2LnhtbERPPWvDMBDdA/kP4gJdQiIngxvcyKEYAs1UmmbweFhX&#10;y7V1MpIau/++KhQ6Pt738TTbQdzJh86xgt02A0HcON1xq+D2ft4cQISIrHFwTAq+KcCpXC6OWGg3&#10;8Rvdr7EVKYRDgQpMjGMhZWgMWQxbNxIn7sN5izFB30rtcUrhdpD7LMulxY5Tg8GRKkNNf/2yacZY&#10;hXntpj585q+1N9zl9aVS6mE1Pz+BiDTHf/Gf+0UreITfK8kPsv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APWbvwAAANoAAAAPAAAAAAAAAAAAAAAAAJgCAABkcnMvZG93bnJl&#10;di54bWxQSwUGAAAAAAQABAD1AAAAhAMAAAAA&#10;" path="m,211c995,,1912,55,2448,123e" filled="f" fillcolor="#fffffe" strokecolor="#fffffe" strokeweight=".17706mm">
                  <v:stroke joinstyle="miter"/>
                  <v:shadow color="#8c8682"/>
                  <v:path arrowok="t" o:connecttype="custom" o:connectlocs="0,997;11520,581" o:connectangles="0,0"/>
                </v:shape>
                <v:shape id="Freeform 41" o:spid="_x0000_s1029" style="position:absolute;left:360;top:13131;width:11520;height:940;visibility:visible;mso-wrap-style:square;v-text-anchor:top" coordsize="2448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SkcIA&#10;AADaAAAADwAAAGRycy9kb3ducmV2LnhtbERPW2vCMBR+H/gfwhH2NlMFRTujqCA4BuJlIHs7NMem&#10;szmpTdbWf28eBnv8+O7zZWdL0VDtC8cKhoMEBHHmdMG5gq/z9m0KwgdkjaVjUvAgD8tF72WOqXYt&#10;H6k5hVzEEPYpKjAhVKmUPjNk0Q9cRRy5q6sthgjrXOoa2xhuSzlKkom0WHBsMFjRxlB2O/1aBdfD&#10;arz/vOy/Zz+jNjQfl3VyPxilXvvd6h1EoC78i//cO60gbo1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FKRwgAAANoAAAAPAAAAAAAAAAAAAAAAAJgCAABkcnMvZG93&#10;bnJldi54bWxQSwUGAAAAAAQABAD1AAAAhwMAAAAA&#10;" path="m2448,140c1912,66,997,,,199e" filled="f" fillcolor="#fffffe" strokecolor="#efb32f" strokeweight=".17706mm">
                  <v:stroke joinstyle="miter"/>
                  <v:shadow color="#8c8682"/>
                  <v:path arrowok="t" o:connecttype="custom" o:connectlocs="11520,661;0,940" o:connectangles="0,0"/>
                </v:shape>
                <v:shape id="Freeform 42" o:spid="_x0000_s1030" style="position:absolute;left:360;top:13316;width:11520;height:925;visibility:visible;mso-wrap-style:square;v-text-anchor:top" coordsize="2448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kTwb8A&#10;AADaAAAADwAAAGRycy9kb3ducmV2LnhtbESPzarCMBSE9xd8h3AEd9dURdFqFBEsLv0Dt8fm2Bab&#10;k9JEbd/eCILLYWa+YRarxpTiSbUrLCsY9CMQxKnVBWcKzqft/xSE88gaS8ukoCUHq2Xnb4Gxti8+&#10;0PPoMxEg7GJUkHtfxVK6NCeDrm8r4uDdbG3QB1lnUtf4CnBTymEUTaTBgsNCjhVtckrvx4dRkNwP&#10;mCaX63hAo5vcF0k7Xk9apXrdZj0H4anxv/C3vdMKZvC5Em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SRPBvwAAANoAAAAPAAAAAAAAAAAAAAAAAJgCAABkcnMvZG93bnJl&#10;di54bWxQSwUGAAAAAAQABAD1AAAAhAMAAAAA&#10;" path="m,196c997,,1912,67,2448,142e" filled="f" fillcolor="#fffffe" strokecolor="#fffffe" strokeweight=".17706mm">
                  <v:stroke joinstyle="miter"/>
                  <v:shadow color="#8c8682"/>
                  <v:path arrowok="t" o:connecttype="custom" o:connectlocs="0,925;11520,670" o:connectangles="0,0"/>
                </v:shape>
                <v:shape id="Freeform 43" o:spid="_x0000_s1031" style="position:absolute;left:360;top:13490;width:11520;height:940;visibility:visible;mso-wrap-style:square;v-text-anchor:top" coordsize="2448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ld+MYA&#10;AADbAAAADwAAAGRycy9kb3ducmV2LnhtbESPQWvCQBCF74X+h2UKvdVNBcWmrmILgqUgagvS25Ad&#10;s2mzszG7TeK/dw6F3mZ4b977Zr4cfK06amMV2MDjKANFXARbcWng82P9MAMVE7LFOjAZuFCE5eL2&#10;Zo65DT3vqTukUkkIxxwNuJSaXOtYOPIYR6EhFu0UWo9J1rbUtsVewn2tx1k21R4rlgaHDb06Kn4O&#10;v97AabeabN+P26+n73GfurfjS3beOWPu74bVM6hEQ/o3/11vrOALvfwiA+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ld+MYAAADbAAAADwAAAAAAAAAAAAAAAACYAgAAZHJz&#10;L2Rvd25yZXYueG1sUEsFBgAAAAAEAAQA9QAAAIsDAAAAAA==&#10;" path="m,199c996,,1911,65,2448,139e" filled="f" fillcolor="#fffffe" strokecolor="#efb32f" strokeweight=".17706mm">
                  <v:stroke joinstyle="miter"/>
                  <v:shadow color="#8c8682"/>
                  <v:path arrowok="t" o:connecttype="custom" o:connectlocs="0,940;11520,657" o:connectangles="0,0"/>
                </v:shape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val="en-AU" w:eastAsia="en-AU"/>
        </w:rPr>
        <mc:AlternateContent>
          <mc:Choice Requires="wps">
            <w:drawing>
              <wp:anchor distT="36576" distB="36576" distL="36576" distR="36576" simplePos="0" relativeHeight="2516715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9141460</wp:posOffset>
                </wp:positionV>
                <wp:extent cx="1968500" cy="571500"/>
                <wp:effectExtent l="0" t="0" r="3175" b="254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443C" w:rsidRDefault="00C9443C" w:rsidP="00C9443C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217 Macarthur Ave Hamilton QLD 4007</w:t>
                            </w:r>
                          </w:p>
                          <w:p w:rsidR="00C9443C" w:rsidRDefault="00C9443C" w:rsidP="00C9443C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555.543.5432 ph  555.543.5433 fax</w:t>
                            </w:r>
                          </w:p>
                          <w:p w:rsidR="00C9443C" w:rsidRDefault="00C9443C" w:rsidP="00C9443C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http://www.hsbne.org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27" type="#_x0000_t202" style="position:absolute;margin-left:90pt;margin-top:719.8pt;width:155pt;height:45pt;z-index:-2516449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C9443C" w:rsidRDefault="00C9443C" w:rsidP="00C9443C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217 Macarthur Ave Hamilton QLD 4007</w:t>
                      </w:r>
                    </w:p>
                    <w:p w:rsidR="00C9443C" w:rsidRDefault="00C9443C" w:rsidP="00C9443C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555.543.5432 ph  555.543.5433 fax</w:t>
                      </w:r>
                    </w:p>
                    <w:p w:rsidR="00C9443C" w:rsidRDefault="00C9443C" w:rsidP="00C9443C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http://www.hsbne.org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8376285</wp:posOffset>
                </wp:positionV>
                <wp:extent cx="7315200" cy="1453515"/>
                <wp:effectExtent l="0" t="3810" r="0" b="0"/>
                <wp:wrapNone/>
                <wp:docPr id="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453515"/>
                        </a:xfrm>
                        <a:custGeom>
                          <a:avLst/>
                          <a:gdLst>
                            <a:gd name="T0" fmla="*/ 2448 w 2448"/>
                            <a:gd name="T1" fmla="*/ 487 h 487"/>
                            <a:gd name="T2" fmla="*/ 2448 w 2448"/>
                            <a:gd name="T3" fmla="*/ 147 h 487"/>
                            <a:gd name="T4" fmla="*/ 0 w 2448"/>
                            <a:gd name="T5" fmla="*/ 148 h 487"/>
                            <a:gd name="T6" fmla="*/ 0 w 2448"/>
                            <a:gd name="T7" fmla="*/ 487 h 487"/>
                            <a:gd name="T8" fmla="*/ 2448 w 2448"/>
                            <a:gd name="T9" fmla="*/ 487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48" h="487">
                              <a:moveTo>
                                <a:pt x="2448" y="487"/>
                              </a:moveTo>
                              <a:cubicBezTo>
                                <a:pt x="2448" y="147"/>
                                <a:pt x="2448" y="147"/>
                                <a:pt x="2448" y="147"/>
                              </a:cubicBezTo>
                              <a:cubicBezTo>
                                <a:pt x="1240" y="0"/>
                                <a:pt x="422" y="86"/>
                                <a:pt x="0" y="148"/>
                              </a:cubicBezTo>
                              <a:cubicBezTo>
                                <a:pt x="0" y="487"/>
                                <a:pt x="0" y="487"/>
                                <a:pt x="0" y="487"/>
                              </a:cubicBezTo>
                              <a:lnTo>
                                <a:pt x="2448" y="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margin-left:18pt;margin-top:659.55pt;width:8in;height:114.4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" path="m2448,487v,-340,,-340,,-340c1240,,422,86,,148,,487,,487,,487r2448,xe" fillcolor="#2e3640" stroked="f" strokecolor="#212120">
                <v:shadow color="#8c8682"/>
                <v:path arrowok="t" o:connecttype="custom" o:connectlocs="7315200,1453515;7315200,438741;0,441725;0,1453515;7315200,1453515" o:connectangles="0,0,0,0,0"/>
                <w10:wrap anchorx="page" anchory="page"/>
              </v:shape>
            </w:pict>
          </mc:Fallback>
        </mc:AlternateContent>
      </w:r>
    </w:p>
    <w:p w:rsidR="00C9443C" w:rsidRDefault="003E1F5F" w:rsidP="00C9443C">
      <w:bookmarkStart w:id="0" w:name="_GoBack"/>
      <w:bookmarkEnd w:id="0"/>
      <w:r>
        <w:rPr>
          <w:noProof/>
          <w:color w:val="auto"/>
          <w:kern w:val="0"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8376285</wp:posOffset>
                </wp:positionV>
                <wp:extent cx="7315200" cy="1453515"/>
                <wp:effectExtent l="0" t="3810" r="0" b="0"/>
                <wp:wrapNone/>
                <wp:docPr id="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453515"/>
                        </a:xfrm>
                        <a:custGeom>
                          <a:avLst/>
                          <a:gdLst>
                            <a:gd name="T0" fmla="*/ 2448 w 2448"/>
                            <a:gd name="T1" fmla="*/ 487 h 487"/>
                            <a:gd name="T2" fmla="*/ 2448 w 2448"/>
                            <a:gd name="T3" fmla="*/ 147 h 487"/>
                            <a:gd name="T4" fmla="*/ 0 w 2448"/>
                            <a:gd name="T5" fmla="*/ 148 h 487"/>
                            <a:gd name="T6" fmla="*/ 0 w 2448"/>
                            <a:gd name="T7" fmla="*/ 487 h 487"/>
                            <a:gd name="T8" fmla="*/ 2448 w 2448"/>
                            <a:gd name="T9" fmla="*/ 487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48" h="487">
                              <a:moveTo>
                                <a:pt x="2448" y="487"/>
                              </a:moveTo>
                              <a:cubicBezTo>
                                <a:pt x="2448" y="147"/>
                                <a:pt x="2448" y="147"/>
                                <a:pt x="2448" y="147"/>
                              </a:cubicBezTo>
                              <a:cubicBezTo>
                                <a:pt x="1240" y="0"/>
                                <a:pt x="422" y="86"/>
                                <a:pt x="0" y="148"/>
                              </a:cubicBezTo>
                              <a:cubicBezTo>
                                <a:pt x="0" y="487"/>
                                <a:pt x="0" y="487"/>
                                <a:pt x="0" y="487"/>
                              </a:cubicBezTo>
                              <a:lnTo>
                                <a:pt x="2448" y="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18pt;margin-top:659.55pt;width:8in;height:11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" path="m2448,487v,-340,,-340,,-340c1240,,422,86,,148,,487,,487,,487r2448,xe" fillcolor="#2e3640" stroked="f" strokecolor="#212120">
                <v:shadow color="#8c8682"/>
                <v:path arrowok="t" o:connecttype="custom" o:connectlocs="7315200,1453515;7315200,438741;0,441725;0,1453515;7315200,1453515" o:connectangles="0,0,0,0,0"/>
                <w10:wrap anchorx="page" anchory="page"/>
              </v:shape>
            </w:pict>
          </mc:Fallback>
        </mc:AlternateContent>
      </w:r>
    </w:p>
    <w:p w:rsidR="005F70E4" w:rsidRPr="00C9443C" w:rsidRDefault="005F70E4" w:rsidP="00C9443C"/>
    <w:sectPr w:rsidR="005F70E4" w:rsidRPr="00C9443C" w:rsidSect="001D190B">
      <w:headerReference w:type="default" r:id="rId7"/>
      <w:pgSz w:w="12240" w:h="15840" w:code="1"/>
      <w:pgMar w:top="2880" w:right="1800" w:bottom="2880" w:left="180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A5A" w:rsidRDefault="00331A5A" w:rsidP="00C9443C">
      <w:r>
        <w:separator/>
      </w:r>
    </w:p>
  </w:endnote>
  <w:endnote w:type="continuationSeparator" w:id="0">
    <w:p w:rsidR="00331A5A" w:rsidRDefault="00331A5A" w:rsidP="00C9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A5A" w:rsidRDefault="00331A5A" w:rsidP="00C9443C">
      <w:r>
        <w:separator/>
      </w:r>
    </w:p>
  </w:footnote>
  <w:footnote w:type="continuationSeparator" w:id="0">
    <w:p w:rsidR="00331A5A" w:rsidRDefault="00331A5A" w:rsidP="00C94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43C" w:rsidRPr="00C9443C" w:rsidRDefault="003E1F5F" w:rsidP="00C9443C">
    <w:pPr>
      <w:pStyle w:val="Header"/>
    </w:pPr>
    <w:r>
      <w:rPr>
        <w:noProof/>
        <w:lang w:val="en-AU" w:eastAsia="en-AU"/>
      </w:rPr>
      <w:drawing>
        <wp:inline distT="0" distB="0" distL="0" distR="0">
          <wp:extent cx="2035810" cy="84518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5810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79"/>
    <w:rsid w:val="000D247E"/>
    <w:rsid w:val="00194B1B"/>
    <w:rsid w:val="001B326D"/>
    <w:rsid w:val="001D190B"/>
    <w:rsid w:val="00331A5A"/>
    <w:rsid w:val="003B7DE5"/>
    <w:rsid w:val="003E1F5F"/>
    <w:rsid w:val="005F70E4"/>
    <w:rsid w:val="00606D3B"/>
    <w:rsid w:val="008B52D8"/>
    <w:rsid w:val="00904EDB"/>
    <w:rsid w:val="00964655"/>
    <w:rsid w:val="00A14964"/>
    <w:rsid w:val="00B024DE"/>
    <w:rsid w:val="00C24179"/>
    <w:rsid w:val="00C9443C"/>
    <w:rsid w:val="00CD446D"/>
    <w:rsid w:val="00E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90B"/>
    <w:rPr>
      <w:color w:val="212120"/>
      <w:kern w:val="28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C944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443C"/>
    <w:rPr>
      <w:color w:val="212120"/>
      <w:kern w:val="28"/>
      <w:lang w:val="en-US" w:eastAsia="en-US"/>
    </w:rPr>
  </w:style>
  <w:style w:type="paragraph" w:styleId="Footer">
    <w:name w:val="footer"/>
    <w:basedOn w:val="Normal"/>
    <w:link w:val="FooterChar"/>
    <w:rsid w:val="00C944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9443C"/>
    <w:rPr>
      <w:color w:val="212120"/>
      <w:kern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90B"/>
    <w:rPr>
      <w:color w:val="212120"/>
      <w:kern w:val="28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C944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443C"/>
    <w:rPr>
      <w:color w:val="212120"/>
      <w:kern w:val="28"/>
      <w:lang w:val="en-US" w:eastAsia="en-US"/>
    </w:rPr>
  </w:style>
  <w:style w:type="paragraph" w:styleId="Footer">
    <w:name w:val="footer"/>
    <w:basedOn w:val="Normal"/>
    <w:link w:val="FooterChar"/>
    <w:rsid w:val="00C944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9443C"/>
    <w:rPr>
      <w:color w:val="212120"/>
      <w:kern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g3\AppData\Roaming\Microsoft\Templates\Technology%20busines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letterhead.dot</Template>
  <TotalTime>32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nog3</dc:creator>
  <cp:lastModifiedBy>nog3</cp:lastModifiedBy>
  <cp:revision>1</cp:revision>
  <dcterms:created xsi:type="dcterms:W3CDTF">2012-11-09T00:26:00Z</dcterms:created>
  <dcterms:modified xsi:type="dcterms:W3CDTF">2012-11-09T06:43:00Z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TC102580331033</vt:lpwstr>
  </property>
</Properties>
</file>